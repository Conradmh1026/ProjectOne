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8A68" w14:textId="77777777" w:rsidR="00F11A80" w:rsidRDefault="0085336F">
      <w:r>
        <w:t>Conrad Hindman</w:t>
      </w:r>
    </w:p>
    <w:p w14:paraId="17178E2D" w14:textId="77777777" w:rsidR="0085336F" w:rsidRDefault="0085336F">
      <w:r>
        <w:t>Project One Documentation Page</w:t>
      </w:r>
    </w:p>
    <w:p w14:paraId="7DB61861" w14:textId="77777777" w:rsidR="0085336F" w:rsidRDefault="0085336F"/>
    <w:p w14:paraId="4DD23EBE" w14:textId="77777777" w:rsidR="0085336F" w:rsidRDefault="0085336F">
      <w:r>
        <w:rPr>
          <w:b/>
        </w:rPr>
        <w:t>Links</w:t>
      </w:r>
      <w:r>
        <w:t>:</w:t>
      </w:r>
    </w:p>
    <w:p w14:paraId="15BDE275" w14:textId="77777777" w:rsidR="0085336F" w:rsidRDefault="00914778">
      <w:r>
        <w:t>Buttons-</w:t>
      </w:r>
      <w:r w:rsidR="0085336F">
        <w:t xml:space="preserve"> </w:t>
      </w:r>
      <w:hyperlink r:id="rId4" w:history="1">
        <w:r w:rsidR="0085336F">
          <w:rPr>
            <w:rStyle w:val="Hyperlink"/>
          </w:rPr>
          <w:t>https://www.w3schools.com/css/tryit.asp?filename=trycss_buttons_color</w:t>
        </w:r>
      </w:hyperlink>
    </w:p>
    <w:p w14:paraId="30A55768" w14:textId="5CC1D999" w:rsidR="0085336F" w:rsidRDefault="003D6031">
      <w:hyperlink r:id="rId5" w:history="1">
        <w:r w:rsidR="00584F0F">
          <w:rPr>
            <w:rStyle w:val="Hyperlink"/>
          </w:rPr>
          <w:t>https://www.w3schools.com/cssref/tryit.asp?filename=trycss_text-decoration</w:t>
        </w:r>
      </w:hyperlink>
      <w:r w:rsidR="0085336F">
        <w:tab/>
      </w:r>
    </w:p>
    <w:p w14:paraId="13C5A0B2" w14:textId="1FB28589" w:rsidR="003D6031" w:rsidRDefault="003D6031"/>
    <w:p w14:paraId="1EB9AD71" w14:textId="6A81C4B6" w:rsidR="003D6031" w:rsidRDefault="003D6031">
      <w:r>
        <w:rPr>
          <w:b/>
          <w:bCs/>
        </w:rPr>
        <w:t>The Purpose of the API</w:t>
      </w:r>
      <w:r>
        <w:t>:</w:t>
      </w:r>
    </w:p>
    <w:p w14:paraId="0F64632C" w14:textId="48D32038" w:rsidR="003D6031" w:rsidRDefault="003D6031">
      <w:r>
        <w:t xml:space="preserve">The purpose of this </w:t>
      </w:r>
      <w:proofErr w:type="spellStart"/>
      <w:r>
        <w:t>api</w:t>
      </w:r>
      <w:proofErr w:type="spellEnd"/>
      <w:r>
        <w:t xml:space="preserve"> was to have user’s fill out a fictional report about being abducted by aliens. They can fill out the details of their abduction and the day, month, and year when they were taken.</w:t>
      </w:r>
    </w:p>
    <w:p w14:paraId="6687F017" w14:textId="39514C0E" w:rsidR="003D6031" w:rsidRDefault="003D6031">
      <w:r>
        <w:t xml:space="preserve">The </w:t>
      </w:r>
      <w:proofErr w:type="spellStart"/>
      <w:r>
        <w:t>api</w:t>
      </w:r>
      <w:proofErr w:type="spellEnd"/>
      <w:r>
        <w:t xml:space="preserve"> takes in all the inputted data that the user types in and those are name, age, a comment about the abduction, month, day, and year.</w:t>
      </w:r>
    </w:p>
    <w:p w14:paraId="7EDF7D03" w14:textId="5ECBEAAD" w:rsidR="003D6031" w:rsidRDefault="003D6031"/>
    <w:p w14:paraId="4FF6E229" w14:textId="2F4CE8C3" w:rsidR="003D6031" w:rsidRDefault="003D6031">
      <w:r>
        <w:t xml:space="preserve">What when right was that my </w:t>
      </w:r>
      <w:proofErr w:type="spellStart"/>
      <w:r>
        <w:t>api</w:t>
      </w:r>
      <w:proofErr w:type="spellEnd"/>
      <w:r>
        <w:t xml:space="preserve"> works and takes in data. I have had issues trying to figure out how to collect the information. </w:t>
      </w:r>
    </w:p>
    <w:p w14:paraId="348A4733" w14:textId="2A0BDBFB" w:rsidR="003D6031" w:rsidRDefault="003D6031">
      <w:r>
        <w:t>What went wrong is that I feel my front is lacking in the design and wanted to include more visual elements. The report takes the users to a different page when I really wanted it to stay on one page.</w:t>
      </w:r>
    </w:p>
    <w:p w14:paraId="2402EA9A" w14:textId="1EEED530" w:rsidR="003D6031" w:rsidRDefault="003D6031"/>
    <w:p w14:paraId="4B75519A" w14:textId="7179DFC7" w:rsidR="003D6031" w:rsidRDefault="003D6031">
      <w:r>
        <w:t>If I were to come back to this, I would make a lot more visuals for the front end. I would also work on trying to get the inputted data on one page.</w:t>
      </w:r>
    </w:p>
    <w:p w14:paraId="6B8AC04A" w14:textId="66F040E4" w:rsidR="003D6031" w:rsidRPr="003D6031" w:rsidRDefault="003D6031">
      <w:r>
        <w:t xml:space="preserve">For the above and beyond I feel I did not do anything that would count as something in that quality. </w:t>
      </w:r>
      <w:bookmarkStart w:id="0" w:name="_GoBack"/>
      <w:bookmarkEnd w:id="0"/>
    </w:p>
    <w:sectPr w:rsidR="003D6031" w:rsidRPr="003D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6F"/>
    <w:rsid w:val="000B2F20"/>
    <w:rsid w:val="003D6031"/>
    <w:rsid w:val="00584F0F"/>
    <w:rsid w:val="0085336F"/>
    <w:rsid w:val="00914778"/>
    <w:rsid w:val="00F1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39DF"/>
  <w15:chartTrackingRefBased/>
  <w15:docId w15:val="{A7CEA693-ECFD-4361-B61B-240BB814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ref/tryit.asp?filename=trycss_text-decoration" TargetMode="External"/><Relationship Id="rId4" Type="http://schemas.openxmlformats.org/officeDocument/2006/relationships/hyperlink" Target="https://www.w3schools.com/css/tryit.asp?filename=trycss_buttons_co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Hindman (RIT Student)</dc:creator>
  <cp:keywords/>
  <dc:description/>
  <cp:lastModifiedBy>conrad hindman</cp:lastModifiedBy>
  <cp:revision>2</cp:revision>
  <dcterms:created xsi:type="dcterms:W3CDTF">2020-02-21T19:10:00Z</dcterms:created>
  <dcterms:modified xsi:type="dcterms:W3CDTF">2020-03-02T00:27:00Z</dcterms:modified>
</cp:coreProperties>
</file>